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88B79" w14:textId="62AD6BFE" w:rsidR="00FB29DA" w:rsidRPr="00E77FE4" w:rsidRDefault="00FB29DA" w:rsidP="00FB29DA">
      <w:pPr>
        <w:spacing w:after="0"/>
        <w:contextualSpacing/>
        <w:jc w:val="center"/>
        <w:rPr>
          <w:b/>
          <w:color w:val="auto"/>
          <w:sz w:val="32"/>
        </w:rPr>
      </w:pPr>
      <w:bookmarkStart w:id="0" w:name="_Hlk26962423"/>
      <w:r w:rsidRPr="00E77FE4">
        <w:rPr>
          <w:b/>
          <w:color w:val="auto"/>
          <w:sz w:val="32"/>
        </w:rPr>
        <w:t>Nathan J</w:t>
      </w:r>
      <w:r w:rsidR="005E312A" w:rsidRPr="00E77FE4">
        <w:rPr>
          <w:b/>
          <w:color w:val="auto"/>
          <w:sz w:val="32"/>
        </w:rPr>
        <w:t>.</w:t>
      </w:r>
      <w:r w:rsidRPr="00E77FE4">
        <w:rPr>
          <w:b/>
          <w:color w:val="auto"/>
          <w:sz w:val="32"/>
        </w:rPr>
        <w:t xml:space="preserve"> Cox</w:t>
      </w:r>
    </w:p>
    <w:p w14:paraId="2DEB588F" w14:textId="4A249603" w:rsidR="00FB29DA" w:rsidRPr="00CA11BD" w:rsidRDefault="00295986" w:rsidP="00FB29DA">
      <w:pPr>
        <w:spacing w:after="0"/>
        <w:contextualSpacing/>
        <w:jc w:val="center"/>
        <w:rPr>
          <w:color w:val="auto"/>
        </w:rPr>
      </w:pPr>
      <w:r w:rsidRPr="00CA11BD">
        <w:rPr>
          <w:color w:val="auto"/>
        </w:rPr>
        <w:t>596 Pinewood Dr</w:t>
      </w:r>
      <w:r w:rsidR="00C93DB8" w:rsidRPr="00CA11BD">
        <w:rPr>
          <w:color w:val="auto"/>
        </w:rPr>
        <w:t xml:space="preserve"> </w:t>
      </w:r>
      <w:r w:rsidR="00C93DB8" w:rsidRPr="00CA11BD">
        <w:rPr>
          <w:color w:val="auto"/>
          <w:sz w:val="14"/>
        </w:rPr>
        <w:sym w:font="Symbol" w:char="F0B7"/>
      </w:r>
      <w:r w:rsidRPr="00CA11BD">
        <w:rPr>
          <w:color w:val="auto"/>
        </w:rPr>
        <w:t xml:space="preserve"> Annapolis</w:t>
      </w:r>
      <w:r w:rsidR="005E312A" w:rsidRPr="00CA11BD">
        <w:rPr>
          <w:color w:val="auto"/>
        </w:rPr>
        <w:t>, MD</w:t>
      </w:r>
      <w:r w:rsidRPr="00CA11BD">
        <w:rPr>
          <w:color w:val="auto"/>
        </w:rPr>
        <w:t xml:space="preserve"> 21401</w:t>
      </w:r>
    </w:p>
    <w:p w14:paraId="2C9ECEC7" w14:textId="4F2E2690" w:rsidR="008D153D" w:rsidRPr="00CA11BD" w:rsidRDefault="004F2066" w:rsidP="008D153D">
      <w:pPr>
        <w:spacing w:after="0"/>
        <w:contextualSpacing/>
        <w:jc w:val="center"/>
        <w:rPr>
          <w:color w:val="auto"/>
        </w:rPr>
      </w:pPr>
      <w:hyperlink r:id="rId7" w:history="1">
        <w:r w:rsidR="005E312A" w:rsidRPr="00CA11BD">
          <w:rPr>
            <w:rStyle w:val="Hyperlink"/>
            <w:color w:val="auto"/>
            <w:u w:val="none"/>
          </w:rPr>
          <w:t>nathan@coxharbor.com</w:t>
        </w:r>
      </w:hyperlink>
      <w:r w:rsidR="005E312A" w:rsidRPr="00CA11BD">
        <w:rPr>
          <w:color w:val="auto"/>
        </w:rPr>
        <w:t xml:space="preserve"> </w:t>
      </w:r>
      <w:r w:rsidR="00C93DB8" w:rsidRPr="00CA11BD">
        <w:rPr>
          <w:color w:val="auto"/>
          <w:sz w:val="16"/>
        </w:rPr>
        <w:sym w:font="Symbol" w:char="F0B7"/>
      </w:r>
      <w:r w:rsidR="005E312A" w:rsidRPr="00CA11BD">
        <w:rPr>
          <w:color w:val="auto"/>
        </w:rPr>
        <w:t xml:space="preserve"> </w:t>
      </w:r>
      <w:r w:rsidR="00FB29DA" w:rsidRPr="00CA11BD">
        <w:rPr>
          <w:color w:val="auto"/>
        </w:rPr>
        <w:t>(443) 440-0178</w:t>
      </w:r>
      <w:r w:rsidR="008D153D" w:rsidRPr="00CA11BD">
        <w:rPr>
          <w:color w:val="auto"/>
        </w:rPr>
        <w:t xml:space="preserve">     </w:t>
      </w:r>
    </w:p>
    <w:p w14:paraId="54D17AA8" w14:textId="2049FD09" w:rsidR="008D153D" w:rsidRPr="00CA11BD" w:rsidRDefault="008D153D" w:rsidP="008D153D">
      <w:pPr>
        <w:spacing w:after="0"/>
        <w:contextualSpacing/>
        <w:jc w:val="center"/>
        <w:rPr>
          <w:color w:val="auto"/>
        </w:rPr>
      </w:pPr>
      <w:r w:rsidRPr="00CA11BD">
        <w:rPr>
          <w:color w:val="auto"/>
        </w:rPr>
        <w:t xml:space="preserve">LinkedIn: </w:t>
      </w:r>
      <w:hyperlink r:id="rId8" w:history="1">
        <w:r w:rsidR="00CA11BD" w:rsidRPr="00CA11BD">
          <w:rPr>
            <w:rStyle w:val="Hyperlink"/>
          </w:rPr>
          <w:t>www.linkedin.com/in/nathan-cox-724511182/</w:t>
        </w:r>
      </w:hyperlink>
    </w:p>
    <w:p w14:paraId="67244E4C" w14:textId="11360508" w:rsidR="00CA11BD" w:rsidRPr="00CA11BD" w:rsidRDefault="00132F7B" w:rsidP="00132F7B">
      <w:pPr>
        <w:spacing w:after="0" w:line="360" w:lineRule="auto"/>
        <w:contextualSpacing/>
        <w:jc w:val="center"/>
        <w:rPr>
          <w:color w:val="auto"/>
        </w:rPr>
      </w:pPr>
      <w:r w:rsidRPr="00E77FE4">
        <w:rPr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7B96B" wp14:editId="606BAE3D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64389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E0045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5pt" to="507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" strokecolor="#141414 [3204]" strokeweight="1.5pt">
                <v:stroke joinstyle="miter"/>
                <w10:wrap anchorx="margin"/>
              </v:line>
            </w:pict>
          </mc:Fallback>
        </mc:AlternateContent>
      </w:r>
      <w:r w:rsidR="00CA11BD" w:rsidRPr="00CA11BD">
        <w:rPr>
          <w:color w:val="auto"/>
        </w:rPr>
        <w:t xml:space="preserve">GitHub: </w:t>
      </w:r>
      <w:hyperlink r:id="rId9" w:history="1">
        <w:r w:rsidR="00CA11BD" w:rsidRPr="00CA11BD">
          <w:rPr>
            <w:rStyle w:val="Hyperlink"/>
            <w:sz w:val="20"/>
            <w:szCs w:val="20"/>
          </w:rPr>
          <w:t>https://github.com/NathanCoxx</w:t>
        </w:r>
      </w:hyperlink>
    </w:p>
    <w:p w14:paraId="5A815782" w14:textId="54F3F99E" w:rsidR="00394A6D" w:rsidRPr="00E77FE4" w:rsidRDefault="00394A6D" w:rsidP="00D9502E">
      <w:pPr>
        <w:pStyle w:val="ListBullet"/>
        <w:numPr>
          <w:ilvl w:val="0"/>
          <w:numId w:val="0"/>
        </w:numPr>
        <w:rPr>
          <w:color w:val="auto"/>
        </w:rPr>
      </w:pPr>
    </w:p>
    <w:p w14:paraId="2EBC095A" w14:textId="2789C26B" w:rsidR="00882C35" w:rsidRPr="00D9502E" w:rsidRDefault="00882C35" w:rsidP="00D9502E">
      <w:pPr>
        <w:pStyle w:val="ListBullet"/>
        <w:numPr>
          <w:ilvl w:val="0"/>
          <w:numId w:val="0"/>
        </w:numPr>
        <w:spacing w:after="0" w:line="360" w:lineRule="auto"/>
        <w:ind w:left="360" w:hanging="360"/>
        <w:rPr>
          <w:rFonts w:asciiTheme="majorHAnsi" w:hAnsiTheme="majorHAnsi"/>
          <w:b/>
          <w:color w:val="auto"/>
          <w:sz w:val="24"/>
          <w:szCs w:val="24"/>
          <w:u w:val="single"/>
        </w:rPr>
      </w:pPr>
      <w:r w:rsidRPr="00D9502E">
        <w:rPr>
          <w:rFonts w:asciiTheme="majorHAnsi" w:hAnsiTheme="majorHAnsi"/>
          <w:b/>
          <w:color w:val="auto"/>
          <w:sz w:val="24"/>
          <w:szCs w:val="24"/>
          <w:u w:val="single"/>
        </w:rPr>
        <w:t>EDUCATION</w:t>
      </w:r>
    </w:p>
    <w:p w14:paraId="154C04A3" w14:textId="174ABEE5" w:rsidR="00882C35" w:rsidRPr="00E77FE4" w:rsidRDefault="00882C35" w:rsidP="00D9502E">
      <w:pPr>
        <w:pStyle w:val="ListBullet"/>
        <w:numPr>
          <w:ilvl w:val="0"/>
          <w:numId w:val="0"/>
        </w:numPr>
        <w:spacing w:after="0" w:line="360" w:lineRule="auto"/>
        <w:ind w:left="360" w:hanging="360"/>
        <w:rPr>
          <w:color w:val="auto"/>
        </w:rPr>
      </w:pPr>
      <w:r w:rsidRPr="00E77FE4">
        <w:rPr>
          <w:b/>
          <w:i/>
          <w:color w:val="auto"/>
        </w:rPr>
        <w:t>Bachelor of Science</w:t>
      </w:r>
      <w:r w:rsidR="001F44B0">
        <w:rPr>
          <w:b/>
          <w:i/>
          <w:color w:val="auto"/>
        </w:rPr>
        <w:t xml:space="preserve">(B.S.) in </w:t>
      </w:r>
      <w:r w:rsidRPr="00E77FE4">
        <w:rPr>
          <w:b/>
          <w:i/>
          <w:color w:val="auto"/>
        </w:rPr>
        <w:t>Computer Science</w:t>
      </w:r>
      <w:r w:rsidRPr="00E77FE4">
        <w:rPr>
          <w:color w:val="auto"/>
        </w:rPr>
        <w:t xml:space="preserve"> </w:t>
      </w:r>
      <w:r w:rsidR="001F44B0">
        <w:rPr>
          <w:color w:val="auto"/>
        </w:rPr>
        <w:t xml:space="preserve"> </w:t>
      </w:r>
      <w:r w:rsidRPr="00E77FE4">
        <w:rPr>
          <w:color w:val="auto"/>
        </w:rPr>
        <w:t xml:space="preserve">                </w:t>
      </w:r>
      <w:r w:rsidR="00D9502E">
        <w:rPr>
          <w:color w:val="auto"/>
        </w:rPr>
        <w:t xml:space="preserve"> </w:t>
      </w:r>
      <w:r w:rsidRPr="00E77FE4">
        <w:rPr>
          <w:color w:val="auto"/>
        </w:rPr>
        <w:t xml:space="preserve">    </w:t>
      </w:r>
      <w:r w:rsidR="00D9502E">
        <w:rPr>
          <w:color w:val="auto"/>
        </w:rPr>
        <w:t xml:space="preserve"> </w:t>
      </w:r>
      <w:r w:rsidRPr="00E77FE4">
        <w:rPr>
          <w:color w:val="auto"/>
        </w:rPr>
        <w:t xml:space="preserve">                                      Anticipated </w:t>
      </w:r>
      <w:r w:rsidR="00FF0A3D">
        <w:rPr>
          <w:color w:val="auto"/>
        </w:rPr>
        <w:t>June</w:t>
      </w:r>
      <w:r w:rsidRPr="00E77FE4">
        <w:rPr>
          <w:color w:val="auto"/>
        </w:rPr>
        <w:t xml:space="preserve"> 2020</w:t>
      </w:r>
    </w:p>
    <w:p w14:paraId="62BABB19" w14:textId="72C71D4F" w:rsidR="00D9502E" w:rsidRPr="00E77FE4" w:rsidRDefault="003A418F" w:rsidP="00D9502E">
      <w:pPr>
        <w:pStyle w:val="ListBullet"/>
        <w:numPr>
          <w:ilvl w:val="0"/>
          <w:numId w:val="0"/>
        </w:numPr>
        <w:spacing w:after="0"/>
        <w:ind w:left="360" w:hanging="360"/>
        <w:rPr>
          <w:color w:val="auto"/>
        </w:rPr>
      </w:pPr>
      <w:r w:rsidRPr="00E77FE4">
        <w:rPr>
          <w:color w:val="auto"/>
        </w:rPr>
        <w:t xml:space="preserve">Towson University, </w:t>
      </w:r>
      <w:r w:rsidR="00D9502E">
        <w:rPr>
          <w:color w:val="auto"/>
        </w:rPr>
        <w:t xml:space="preserve">Maryland     </w:t>
      </w:r>
      <w:r w:rsidRPr="00E77FE4">
        <w:rPr>
          <w:color w:val="auto"/>
        </w:rPr>
        <w:t xml:space="preserve">      </w:t>
      </w:r>
      <w:r w:rsidR="00D9502E">
        <w:rPr>
          <w:color w:val="auto"/>
        </w:rPr>
        <w:t xml:space="preserve">                                                                                                             </w:t>
      </w:r>
      <w:r w:rsidR="00D9502E" w:rsidRPr="00E77FE4">
        <w:rPr>
          <w:color w:val="auto"/>
        </w:rPr>
        <w:t>3.</w:t>
      </w:r>
      <w:r w:rsidR="00D9502E">
        <w:rPr>
          <w:color w:val="auto"/>
        </w:rPr>
        <w:t>45</w:t>
      </w:r>
      <w:r w:rsidR="00D9502E" w:rsidRPr="00E77FE4">
        <w:rPr>
          <w:color w:val="auto"/>
        </w:rPr>
        <w:t>/4.00</w:t>
      </w:r>
    </w:p>
    <w:p w14:paraId="123E3A3A" w14:textId="6BD1C80A" w:rsidR="00D9502E" w:rsidRDefault="00D9502E" w:rsidP="002A10CA">
      <w:pPr>
        <w:pStyle w:val="ListBullet"/>
        <w:numPr>
          <w:ilvl w:val="0"/>
          <w:numId w:val="0"/>
        </w:numPr>
        <w:spacing w:after="0"/>
        <w:ind w:left="360"/>
        <w:rPr>
          <w:color w:val="auto"/>
        </w:rPr>
      </w:pPr>
    </w:p>
    <w:p w14:paraId="53B230A1" w14:textId="77777777" w:rsidR="00D9502E" w:rsidRPr="00D9502E" w:rsidRDefault="00D9502E" w:rsidP="00D9502E">
      <w:pPr>
        <w:spacing w:after="0" w:line="360" w:lineRule="auto"/>
        <w:rPr>
          <w:b/>
          <w:color w:val="auto"/>
          <w:sz w:val="24"/>
          <w:szCs w:val="24"/>
          <w:u w:val="single"/>
        </w:rPr>
      </w:pPr>
      <w:r w:rsidRPr="00D9502E">
        <w:rPr>
          <w:b/>
          <w:color w:val="auto"/>
          <w:sz w:val="24"/>
          <w:szCs w:val="24"/>
          <w:u w:val="single"/>
        </w:rPr>
        <w:t>PROJECTS</w:t>
      </w:r>
    </w:p>
    <w:p w14:paraId="1F461FEC" w14:textId="402FDDE0" w:rsidR="00D9502E" w:rsidRDefault="00D9502E" w:rsidP="00D9502E">
      <w:pPr>
        <w:spacing w:after="0"/>
        <w:rPr>
          <w:bCs/>
          <w:color w:val="auto"/>
        </w:rPr>
      </w:pPr>
      <w:r>
        <w:rPr>
          <w:b/>
          <w:color w:val="auto"/>
        </w:rPr>
        <w:t xml:space="preserve">Project 1: CookThyme – </w:t>
      </w:r>
      <w:r>
        <w:rPr>
          <w:bCs/>
          <w:color w:val="auto"/>
        </w:rPr>
        <w:t>An Android timer app allowing users to create multiple timers (Individual Project)</w:t>
      </w:r>
    </w:p>
    <w:p w14:paraId="441FF046" w14:textId="35DDEFB4" w:rsidR="00D9502E" w:rsidRDefault="00D9502E" w:rsidP="00D9502E">
      <w:pPr>
        <w:spacing w:after="0"/>
        <w:rPr>
          <w:bCs/>
          <w:color w:val="auto"/>
        </w:rPr>
      </w:pPr>
      <w:r>
        <w:rPr>
          <w:bCs/>
          <w:color w:val="auto"/>
        </w:rPr>
        <w:t>Duration: 2 Months</w:t>
      </w:r>
    </w:p>
    <w:p w14:paraId="1E41A82E" w14:textId="4BAB2C93" w:rsidR="00D9502E" w:rsidRDefault="00D9502E" w:rsidP="00D9502E">
      <w:pPr>
        <w:spacing w:after="0"/>
        <w:rPr>
          <w:bCs/>
          <w:color w:val="auto"/>
        </w:rPr>
      </w:pPr>
      <w:r>
        <w:rPr>
          <w:bCs/>
          <w:color w:val="auto"/>
        </w:rPr>
        <w:t xml:space="preserve">Technologies used: IntelliJ, Java, </w:t>
      </w:r>
      <w:r w:rsidR="007748B3">
        <w:rPr>
          <w:bCs/>
          <w:color w:val="auto"/>
        </w:rPr>
        <w:t>XML, and Android debugger</w:t>
      </w:r>
    </w:p>
    <w:p w14:paraId="07C2F97E" w14:textId="78225D2D" w:rsidR="00D9502E" w:rsidRDefault="00D9502E" w:rsidP="00D9502E">
      <w:pPr>
        <w:pStyle w:val="ListParagraph"/>
        <w:numPr>
          <w:ilvl w:val="0"/>
          <w:numId w:val="27"/>
        </w:numPr>
        <w:spacing w:after="0"/>
        <w:rPr>
          <w:bCs/>
          <w:color w:val="auto"/>
        </w:rPr>
      </w:pPr>
      <w:r>
        <w:rPr>
          <w:bCs/>
          <w:color w:val="auto"/>
        </w:rPr>
        <w:t>Developed application in Java using Android Studio IDE</w:t>
      </w:r>
    </w:p>
    <w:p w14:paraId="595D82FA" w14:textId="00D9E723" w:rsidR="00D9502E" w:rsidRDefault="00D9502E" w:rsidP="00D9502E">
      <w:pPr>
        <w:pStyle w:val="ListParagraph"/>
        <w:numPr>
          <w:ilvl w:val="0"/>
          <w:numId w:val="27"/>
        </w:numPr>
        <w:spacing w:after="0"/>
        <w:rPr>
          <w:bCs/>
          <w:color w:val="auto"/>
        </w:rPr>
      </w:pPr>
      <w:r>
        <w:rPr>
          <w:bCs/>
          <w:color w:val="auto"/>
        </w:rPr>
        <w:t>Created layout files in XML</w:t>
      </w:r>
    </w:p>
    <w:p w14:paraId="13725CBD" w14:textId="461FCE1E" w:rsidR="00D9502E" w:rsidRPr="00770670" w:rsidRDefault="007748B3" w:rsidP="00770670">
      <w:pPr>
        <w:pStyle w:val="ListParagraph"/>
        <w:numPr>
          <w:ilvl w:val="0"/>
          <w:numId w:val="27"/>
        </w:numPr>
        <w:spacing w:after="0" w:line="360" w:lineRule="auto"/>
        <w:rPr>
          <w:bCs/>
          <w:color w:val="auto"/>
        </w:rPr>
      </w:pPr>
      <w:r>
        <w:rPr>
          <w:bCs/>
          <w:color w:val="auto"/>
        </w:rPr>
        <w:t>Tested with personal Android device</w:t>
      </w:r>
    </w:p>
    <w:p w14:paraId="76007EA1" w14:textId="1DB76263" w:rsidR="00D9502E" w:rsidRDefault="00D9502E" w:rsidP="00770670">
      <w:pPr>
        <w:spacing w:after="0"/>
        <w:rPr>
          <w:bCs/>
          <w:color w:val="auto"/>
        </w:rPr>
      </w:pPr>
      <w:r>
        <w:rPr>
          <w:b/>
          <w:color w:val="auto"/>
        </w:rPr>
        <w:t xml:space="preserve">Project 2: JagID – </w:t>
      </w:r>
      <w:r w:rsidRPr="00115D39">
        <w:rPr>
          <w:bCs/>
          <w:color w:val="auto"/>
        </w:rPr>
        <w:t xml:space="preserve">A </w:t>
      </w:r>
      <w:r>
        <w:rPr>
          <w:bCs/>
          <w:color w:val="auto"/>
        </w:rPr>
        <w:t xml:space="preserve">Facial Recognition Application (Group Project) </w:t>
      </w:r>
    </w:p>
    <w:p w14:paraId="0C06E725" w14:textId="77777777" w:rsidR="00D9502E" w:rsidRDefault="00D9502E" w:rsidP="00770670">
      <w:pPr>
        <w:spacing w:after="0"/>
        <w:rPr>
          <w:bCs/>
          <w:color w:val="auto"/>
        </w:rPr>
      </w:pPr>
      <w:r>
        <w:rPr>
          <w:bCs/>
          <w:color w:val="auto"/>
        </w:rPr>
        <w:t>Duration: 3 Months</w:t>
      </w:r>
    </w:p>
    <w:p w14:paraId="7FDE2545" w14:textId="30BED231" w:rsidR="00D9502E" w:rsidRDefault="00D9502E" w:rsidP="00D9502E">
      <w:pPr>
        <w:spacing w:after="0"/>
        <w:rPr>
          <w:bCs/>
          <w:color w:val="auto"/>
        </w:rPr>
      </w:pPr>
      <w:r>
        <w:rPr>
          <w:bCs/>
          <w:color w:val="auto"/>
        </w:rPr>
        <w:t>Technologies used: MySQL, JavaScript, Java, Python,</w:t>
      </w:r>
      <w:r w:rsidR="007748B3">
        <w:rPr>
          <w:bCs/>
          <w:color w:val="auto"/>
        </w:rPr>
        <w:t xml:space="preserve"> and</w:t>
      </w:r>
      <w:r>
        <w:rPr>
          <w:bCs/>
          <w:color w:val="auto"/>
        </w:rPr>
        <w:t xml:space="preserve"> </w:t>
      </w:r>
      <w:r w:rsidR="00226EAA">
        <w:rPr>
          <w:bCs/>
          <w:color w:val="auto"/>
        </w:rPr>
        <w:t>OpenCV</w:t>
      </w:r>
    </w:p>
    <w:p w14:paraId="0848B611" w14:textId="77777777" w:rsidR="00D9502E" w:rsidRDefault="00D9502E" w:rsidP="00D9502E">
      <w:pPr>
        <w:pStyle w:val="ListParagraph"/>
        <w:numPr>
          <w:ilvl w:val="0"/>
          <w:numId w:val="26"/>
        </w:numPr>
        <w:spacing w:after="0"/>
        <w:rPr>
          <w:bCs/>
          <w:color w:val="auto"/>
        </w:rPr>
      </w:pPr>
      <w:r>
        <w:rPr>
          <w:bCs/>
          <w:color w:val="auto"/>
        </w:rPr>
        <w:t xml:space="preserve">Designed and developed the mobile application </w:t>
      </w:r>
    </w:p>
    <w:p w14:paraId="687D502A" w14:textId="77777777" w:rsidR="00D9502E" w:rsidRDefault="00D9502E" w:rsidP="00D9502E">
      <w:pPr>
        <w:pStyle w:val="ListParagraph"/>
        <w:numPr>
          <w:ilvl w:val="0"/>
          <w:numId w:val="26"/>
        </w:numPr>
        <w:spacing w:after="0"/>
        <w:rPr>
          <w:bCs/>
          <w:color w:val="auto"/>
        </w:rPr>
      </w:pPr>
      <w:r>
        <w:rPr>
          <w:bCs/>
          <w:color w:val="auto"/>
        </w:rPr>
        <w:t>Implemented user registration using MySQL database</w:t>
      </w:r>
    </w:p>
    <w:p w14:paraId="2A79389F" w14:textId="4CF80FD4" w:rsidR="00D9502E" w:rsidRDefault="00D9502E" w:rsidP="00770670">
      <w:pPr>
        <w:pStyle w:val="ListParagraph"/>
        <w:numPr>
          <w:ilvl w:val="0"/>
          <w:numId w:val="26"/>
        </w:numPr>
        <w:spacing w:after="0" w:line="360" w:lineRule="auto"/>
        <w:rPr>
          <w:bCs/>
          <w:color w:val="auto"/>
        </w:rPr>
      </w:pPr>
      <w:r>
        <w:rPr>
          <w:bCs/>
          <w:color w:val="auto"/>
        </w:rPr>
        <w:t>Assisted with the creation of JavaScript API</w:t>
      </w:r>
    </w:p>
    <w:p w14:paraId="63840DF5" w14:textId="756E75DD" w:rsidR="007748B3" w:rsidRDefault="007748B3" w:rsidP="00770670">
      <w:pPr>
        <w:spacing w:after="0"/>
        <w:rPr>
          <w:bCs/>
          <w:color w:val="auto"/>
        </w:rPr>
      </w:pPr>
      <w:r>
        <w:rPr>
          <w:b/>
          <w:color w:val="auto"/>
        </w:rPr>
        <w:t xml:space="preserve">Project 3: AlexaPrinter – </w:t>
      </w:r>
      <w:r>
        <w:rPr>
          <w:bCs/>
          <w:color w:val="auto"/>
        </w:rPr>
        <w:t>A program enabling users to print files with audible commands (Group Project)</w:t>
      </w:r>
    </w:p>
    <w:p w14:paraId="29AC9F7D" w14:textId="2AC6BD64" w:rsidR="007748B3" w:rsidRDefault="007748B3" w:rsidP="00770670">
      <w:pPr>
        <w:spacing w:after="0"/>
        <w:rPr>
          <w:bCs/>
          <w:color w:val="auto"/>
        </w:rPr>
      </w:pPr>
      <w:r>
        <w:rPr>
          <w:bCs/>
          <w:color w:val="auto"/>
        </w:rPr>
        <w:t>Duration: 3 Months</w:t>
      </w:r>
    </w:p>
    <w:p w14:paraId="255C74D4" w14:textId="309556FC" w:rsidR="007748B3" w:rsidRDefault="007748B3" w:rsidP="007748B3">
      <w:pPr>
        <w:spacing w:after="0"/>
        <w:rPr>
          <w:bCs/>
          <w:color w:val="auto"/>
        </w:rPr>
      </w:pPr>
      <w:r>
        <w:rPr>
          <w:bCs/>
          <w:color w:val="auto"/>
        </w:rPr>
        <w:t>Technologies used: Amazon AWS</w:t>
      </w:r>
      <w:r w:rsidR="00770670">
        <w:rPr>
          <w:bCs/>
          <w:color w:val="auto"/>
        </w:rPr>
        <w:t xml:space="preserve"> Lambda</w:t>
      </w:r>
      <w:r>
        <w:rPr>
          <w:bCs/>
          <w:color w:val="auto"/>
        </w:rPr>
        <w:t>, Amazon Alexa Developer Console</w:t>
      </w:r>
      <w:r w:rsidR="00770670">
        <w:rPr>
          <w:bCs/>
          <w:color w:val="auto"/>
        </w:rPr>
        <w:t>, JSON, Python, Java</w:t>
      </w:r>
    </w:p>
    <w:p w14:paraId="4B4B5B70" w14:textId="3B78AAD7" w:rsidR="00770670" w:rsidRDefault="00770670" w:rsidP="00770670">
      <w:pPr>
        <w:pStyle w:val="ListParagraph"/>
        <w:numPr>
          <w:ilvl w:val="0"/>
          <w:numId w:val="28"/>
        </w:numPr>
        <w:spacing w:after="0"/>
        <w:rPr>
          <w:bCs/>
          <w:color w:val="auto"/>
        </w:rPr>
      </w:pPr>
      <w:r>
        <w:rPr>
          <w:bCs/>
          <w:color w:val="auto"/>
        </w:rPr>
        <w:t>Developed Alexa Skill to converse with the user</w:t>
      </w:r>
    </w:p>
    <w:p w14:paraId="1F3EBB4C" w14:textId="452D3043" w:rsidR="00770670" w:rsidRDefault="00770670" w:rsidP="00770670">
      <w:pPr>
        <w:pStyle w:val="ListParagraph"/>
        <w:numPr>
          <w:ilvl w:val="0"/>
          <w:numId w:val="28"/>
        </w:numPr>
        <w:spacing w:after="0"/>
        <w:rPr>
          <w:bCs/>
          <w:color w:val="auto"/>
        </w:rPr>
      </w:pPr>
      <w:r>
        <w:rPr>
          <w:bCs/>
          <w:color w:val="auto"/>
        </w:rPr>
        <w:t xml:space="preserve">Set up a web server on Raspberry Pi using an CGIHTTPServer and Ngrok </w:t>
      </w:r>
    </w:p>
    <w:p w14:paraId="69F4140D" w14:textId="344207FD" w:rsidR="00D9502E" w:rsidRPr="00770670" w:rsidRDefault="00770670" w:rsidP="00770670">
      <w:pPr>
        <w:pStyle w:val="ListParagraph"/>
        <w:numPr>
          <w:ilvl w:val="0"/>
          <w:numId w:val="28"/>
        </w:numPr>
        <w:spacing w:after="0"/>
        <w:rPr>
          <w:bCs/>
          <w:color w:val="auto"/>
        </w:rPr>
      </w:pPr>
      <w:r>
        <w:rPr>
          <w:bCs/>
          <w:color w:val="auto"/>
        </w:rPr>
        <w:t>Wrote a CGI script to receive and respond to JSON objects sent by the Alexa Skill</w:t>
      </w:r>
    </w:p>
    <w:p w14:paraId="6A6D3652" w14:textId="77777777" w:rsidR="00D9502E" w:rsidRDefault="00D9502E" w:rsidP="00D9502E">
      <w:pPr>
        <w:pStyle w:val="ListBullet"/>
        <w:numPr>
          <w:ilvl w:val="0"/>
          <w:numId w:val="0"/>
        </w:numPr>
        <w:spacing w:after="0"/>
        <w:ind w:left="360"/>
        <w:rPr>
          <w:color w:val="auto"/>
        </w:rPr>
      </w:pPr>
      <w:r>
        <w:rPr>
          <w:color w:val="auto"/>
        </w:rPr>
        <w:t xml:space="preserve">                                      </w:t>
      </w:r>
      <w:r w:rsidR="003A418F" w:rsidRPr="00E77FE4">
        <w:rPr>
          <w:color w:val="auto"/>
        </w:rPr>
        <w:t xml:space="preserve">                                                                                                          </w:t>
      </w:r>
    </w:p>
    <w:p w14:paraId="1B481530" w14:textId="56AA9D9B" w:rsidR="00394A6D" w:rsidRPr="00770670" w:rsidRDefault="00BD66C9" w:rsidP="00D9502E">
      <w:pPr>
        <w:pStyle w:val="ListBullet"/>
        <w:numPr>
          <w:ilvl w:val="0"/>
          <w:numId w:val="0"/>
        </w:numPr>
        <w:spacing w:after="0"/>
        <w:ind w:left="360" w:hanging="360"/>
        <w:rPr>
          <w:color w:val="auto"/>
          <w:sz w:val="20"/>
          <w:szCs w:val="20"/>
          <w:u w:val="single"/>
        </w:rPr>
      </w:pPr>
      <w:r w:rsidRPr="00770670">
        <w:rPr>
          <w:b/>
          <w:color w:val="auto"/>
          <w:sz w:val="24"/>
          <w:szCs w:val="24"/>
          <w:u w:val="single"/>
        </w:rPr>
        <w:t>TECHNICAL SKILLS</w:t>
      </w:r>
    </w:p>
    <w:p w14:paraId="6403147F" w14:textId="2E1F5B78" w:rsidR="00882C35" w:rsidRPr="00E77FE4" w:rsidRDefault="00882C35" w:rsidP="00882C35">
      <w:pPr>
        <w:spacing w:after="0"/>
        <w:rPr>
          <w:b/>
          <w:color w:val="auto"/>
          <w:sz w:val="24"/>
        </w:rPr>
      </w:pPr>
      <w:r w:rsidRPr="00E77FE4">
        <w:rPr>
          <w:b/>
          <w:color w:val="auto"/>
          <w:sz w:val="24"/>
        </w:rPr>
        <w:t>Programming:</w:t>
      </w:r>
    </w:p>
    <w:p w14:paraId="70D403C1" w14:textId="74E7AD23" w:rsidR="00BD66C9" w:rsidRPr="00E77FE4" w:rsidRDefault="00132F7B" w:rsidP="002A10CA">
      <w:pPr>
        <w:pStyle w:val="ListBullet"/>
        <w:spacing w:after="0"/>
        <w:rPr>
          <w:b/>
          <w:color w:val="auto"/>
        </w:rPr>
      </w:pPr>
      <w:r>
        <w:rPr>
          <w:color w:val="auto"/>
        </w:rPr>
        <w:t>Four</w:t>
      </w:r>
      <w:r w:rsidR="00BD66C9" w:rsidRPr="00E77FE4">
        <w:rPr>
          <w:color w:val="auto"/>
        </w:rPr>
        <w:t xml:space="preserve"> years of experience with </w:t>
      </w:r>
      <w:r w:rsidR="008D3BB5" w:rsidRPr="00E77FE4">
        <w:rPr>
          <w:color w:val="auto"/>
        </w:rPr>
        <w:t>J</w:t>
      </w:r>
      <w:r w:rsidR="00BD66C9" w:rsidRPr="00E77FE4">
        <w:rPr>
          <w:color w:val="auto"/>
        </w:rPr>
        <w:t>ava programming</w:t>
      </w:r>
      <w:r w:rsidR="0028758F">
        <w:rPr>
          <w:color w:val="auto"/>
        </w:rPr>
        <w:t xml:space="preserve"> (work examples available on GitHub provided above)</w:t>
      </w:r>
    </w:p>
    <w:p w14:paraId="6532B07E" w14:textId="41EF08FC" w:rsidR="00882C35" w:rsidRPr="007779D5" w:rsidRDefault="00882C35" w:rsidP="002A10CA">
      <w:pPr>
        <w:pStyle w:val="ListBullet"/>
        <w:spacing w:after="0"/>
        <w:rPr>
          <w:b/>
          <w:color w:val="auto"/>
        </w:rPr>
      </w:pPr>
      <w:r w:rsidRPr="00E77FE4">
        <w:rPr>
          <w:color w:val="auto"/>
        </w:rPr>
        <w:t xml:space="preserve">Experience developing in </w:t>
      </w:r>
      <w:r w:rsidR="00CA11BD">
        <w:rPr>
          <w:color w:val="auto"/>
        </w:rPr>
        <w:t xml:space="preserve">common IDEs such as </w:t>
      </w:r>
      <w:r w:rsidRPr="00E77FE4">
        <w:rPr>
          <w:color w:val="auto"/>
        </w:rPr>
        <w:t>Eclipse</w:t>
      </w:r>
      <w:r w:rsidR="002A10CA">
        <w:rPr>
          <w:color w:val="auto"/>
        </w:rPr>
        <w:t xml:space="preserve">, </w:t>
      </w:r>
      <w:r w:rsidR="00304714">
        <w:rPr>
          <w:color w:val="auto"/>
        </w:rPr>
        <w:t>IntelliJ, NetBeans</w:t>
      </w:r>
      <w:r w:rsidRPr="00E77FE4">
        <w:rPr>
          <w:color w:val="auto"/>
        </w:rPr>
        <w:t xml:space="preserve"> and Android Studio</w:t>
      </w:r>
    </w:p>
    <w:p w14:paraId="0A38883D" w14:textId="5C87AB44" w:rsidR="007779D5" w:rsidRPr="00E77FE4" w:rsidRDefault="007779D5" w:rsidP="002A10CA">
      <w:pPr>
        <w:pStyle w:val="ListBullet"/>
        <w:spacing w:after="0"/>
        <w:rPr>
          <w:b/>
          <w:color w:val="auto"/>
        </w:rPr>
      </w:pPr>
      <w:r>
        <w:rPr>
          <w:color w:val="auto"/>
        </w:rPr>
        <w:t>Development in AWS Lambda and other AWS computing services</w:t>
      </w:r>
    </w:p>
    <w:p w14:paraId="0751C27E" w14:textId="0F5AE1CA" w:rsidR="00BD66C9" w:rsidRPr="002A10CA" w:rsidRDefault="00882C35" w:rsidP="002A10CA">
      <w:pPr>
        <w:pStyle w:val="ListBullet"/>
        <w:spacing w:after="0"/>
        <w:rPr>
          <w:b/>
          <w:color w:val="auto"/>
        </w:rPr>
      </w:pPr>
      <w:r w:rsidRPr="00E77FE4">
        <w:rPr>
          <w:color w:val="auto"/>
        </w:rPr>
        <w:t xml:space="preserve">Additional </w:t>
      </w:r>
      <w:r w:rsidR="00CA11BD">
        <w:rPr>
          <w:color w:val="auto"/>
        </w:rPr>
        <w:t>experience with</w:t>
      </w:r>
      <w:r w:rsidR="00BD66C9" w:rsidRPr="00E77FE4">
        <w:rPr>
          <w:color w:val="auto"/>
        </w:rPr>
        <w:t xml:space="preserve"> </w:t>
      </w:r>
      <w:r w:rsidR="00CA11BD">
        <w:rPr>
          <w:color w:val="auto"/>
        </w:rPr>
        <w:t xml:space="preserve">Python, </w:t>
      </w:r>
      <w:r w:rsidR="00CA11BD" w:rsidRPr="00E77FE4">
        <w:rPr>
          <w:color w:val="auto"/>
        </w:rPr>
        <w:t>C++</w:t>
      </w:r>
      <w:r w:rsidR="00CA11BD">
        <w:rPr>
          <w:color w:val="auto"/>
        </w:rPr>
        <w:t>,</w:t>
      </w:r>
      <w:r w:rsidR="00CA11BD" w:rsidRPr="00E77FE4">
        <w:rPr>
          <w:color w:val="auto"/>
        </w:rPr>
        <w:t xml:space="preserve"> </w:t>
      </w:r>
      <w:r w:rsidR="007779D5">
        <w:rPr>
          <w:color w:val="auto"/>
        </w:rPr>
        <w:t xml:space="preserve">C, </w:t>
      </w:r>
      <w:r w:rsidRPr="00E77FE4">
        <w:rPr>
          <w:color w:val="auto"/>
        </w:rPr>
        <w:t xml:space="preserve">XML, </w:t>
      </w:r>
      <w:r w:rsidR="007779D5">
        <w:rPr>
          <w:color w:val="auto"/>
        </w:rPr>
        <w:t xml:space="preserve">and </w:t>
      </w:r>
      <w:r w:rsidRPr="00E77FE4">
        <w:rPr>
          <w:color w:val="auto"/>
        </w:rPr>
        <w:t>HTML</w:t>
      </w:r>
    </w:p>
    <w:p w14:paraId="1DE50DD4" w14:textId="5BFAB90E" w:rsidR="00132F7B" w:rsidRPr="00770670" w:rsidRDefault="002A10CA" w:rsidP="007779D5">
      <w:pPr>
        <w:pStyle w:val="ListBullet"/>
        <w:spacing w:after="0"/>
        <w:rPr>
          <w:b/>
          <w:color w:val="auto"/>
        </w:rPr>
      </w:pPr>
      <w:r>
        <w:rPr>
          <w:color w:val="auto"/>
        </w:rPr>
        <w:t xml:space="preserve">Currently </w:t>
      </w:r>
      <w:r w:rsidR="007779D5">
        <w:rPr>
          <w:color w:val="auto"/>
        </w:rPr>
        <w:t>preparing for</w:t>
      </w:r>
      <w:r>
        <w:rPr>
          <w:color w:val="auto"/>
        </w:rPr>
        <w:t xml:space="preserve"> an AWS Associate Developer Certification</w:t>
      </w:r>
      <w:r w:rsidR="007779D5">
        <w:rPr>
          <w:color w:val="auto"/>
        </w:rPr>
        <w:t xml:space="preserve"> through a Udemy course </w:t>
      </w:r>
      <w:r>
        <w:rPr>
          <w:color w:val="auto"/>
        </w:rPr>
        <w:t>-</w:t>
      </w:r>
      <w:r w:rsidR="007779D5">
        <w:rPr>
          <w:color w:val="auto"/>
        </w:rPr>
        <w:t>6</w:t>
      </w:r>
      <w:r>
        <w:rPr>
          <w:color w:val="auto"/>
        </w:rPr>
        <w:t>0%</w:t>
      </w:r>
      <w:r w:rsidR="007779D5">
        <w:rPr>
          <w:color w:val="auto"/>
        </w:rPr>
        <w:t xml:space="preserve"> </w:t>
      </w:r>
      <w:r>
        <w:rPr>
          <w:color w:val="auto"/>
        </w:rPr>
        <w:t>complete</w:t>
      </w:r>
    </w:p>
    <w:p w14:paraId="4ED58B24" w14:textId="754303D0" w:rsidR="00882C35" w:rsidRPr="00E77FE4" w:rsidRDefault="00882C35" w:rsidP="00770670">
      <w:pPr>
        <w:pStyle w:val="ListBullet"/>
        <w:numPr>
          <w:ilvl w:val="0"/>
          <w:numId w:val="0"/>
        </w:numPr>
        <w:spacing w:after="0" w:line="276" w:lineRule="auto"/>
        <w:ind w:left="360" w:hanging="360"/>
        <w:rPr>
          <w:b/>
          <w:color w:val="auto"/>
        </w:rPr>
      </w:pPr>
      <w:r w:rsidRPr="00E77FE4">
        <w:rPr>
          <w:b/>
          <w:color w:val="auto"/>
        </w:rPr>
        <w:t>Additional Skills:</w:t>
      </w:r>
    </w:p>
    <w:p w14:paraId="6B32D167" w14:textId="6D401794" w:rsidR="00882C35" w:rsidRPr="00E77FE4" w:rsidRDefault="00882C35" w:rsidP="00770670">
      <w:pPr>
        <w:pStyle w:val="ListBullet"/>
        <w:spacing w:after="0" w:line="276" w:lineRule="auto"/>
        <w:rPr>
          <w:b/>
          <w:color w:val="auto"/>
        </w:rPr>
      </w:pPr>
      <w:r w:rsidRPr="00E77FE4">
        <w:rPr>
          <w:color w:val="auto"/>
        </w:rPr>
        <w:t>Certified in Microsoft Bundle(Word, PowerPoint, Excel)</w:t>
      </w:r>
    </w:p>
    <w:p w14:paraId="17985D4C" w14:textId="288EEF41" w:rsidR="00882C35" w:rsidRPr="00E77FE4" w:rsidRDefault="00132F7B" w:rsidP="00742222">
      <w:pPr>
        <w:pStyle w:val="ListBullet"/>
        <w:spacing w:after="0"/>
        <w:rPr>
          <w:b/>
          <w:color w:val="auto"/>
        </w:rPr>
      </w:pPr>
      <w:r>
        <w:rPr>
          <w:color w:val="auto"/>
        </w:rPr>
        <w:t xml:space="preserve">Familiar with Scrum and </w:t>
      </w:r>
      <w:r w:rsidR="004F3F6A">
        <w:rPr>
          <w:color w:val="auto"/>
        </w:rPr>
        <w:t>Agile</w:t>
      </w:r>
      <w:r w:rsidR="00106D0E">
        <w:rPr>
          <w:color w:val="auto"/>
        </w:rPr>
        <w:t xml:space="preserve"> software development methodologies</w:t>
      </w:r>
      <w:bookmarkStart w:id="1" w:name="_GoBack"/>
      <w:bookmarkEnd w:id="1"/>
    </w:p>
    <w:p w14:paraId="4B3FF045" w14:textId="0C83C211" w:rsidR="00882C35" w:rsidRPr="00E77FE4" w:rsidRDefault="00882C35" w:rsidP="00770670">
      <w:pPr>
        <w:pStyle w:val="ListBullet"/>
        <w:spacing w:line="360" w:lineRule="auto"/>
        <w:rPr>
          <w:color w:val="auto"/>
        </w:rPr>
      </w:pPr>
      <w:r w:rsidRPr="00E77FE4">
        <w:rPr>
          <w:color w:val="auto"/>
        </w:rPr>
        <w:t xml:space="preserve">Experience </w:t>
      </w:r>
      <w:r w:rsidR="00304714">
        <w:rPr>
          <w:color w:val="auto"/>
        </w:rPr>
        <w:t>designing</w:t>
      </w:r>
      <w:r w:rsidRPr="00E77FE4">
        <w:rPr>
          <w:color w:val="auto"/>
        </w:rPr>
        <w:t xml:space="preserve"> programs by writing pseudocode and UML Diagrams</w:t>
      </w:r>
    </w:p>
    <w:p w14:paraId="1E0C8624" w14:textId="5139DB2A" w:rsidR="00770670" w:rsidRPr="00770670" w:rsidRDefault="00770670" w:rsidP="00770670">
      <w:pPr>
        <w:pStyle w:val="ListBullet"/>
        <w:numPr>
          <w:ilvl w:val="0"/>
          <w:numId w:val="0"/>
        </w:numPr>
        <w:spacing w:after="0"/>
        <w:rPr>
          <w:b/>
          <w:bCs/>
          <w:color w:val="auto"/>
          <w:u w:val="single"/>
        </w:rPr>
      </w:pPr>
      <w:r w:rsidRPr="00770670">
        <w:rPr>
          <w:b/>
          <w:bCs/>
          <w:color w:val="auto"/>
          <w:sz w:val="24"/>
          <w:szCs w:val="24"/>
          <w:u w:val="single"/>
        </w:rPr>
        <w:t>AFFILIATIONS</w:t>
      </w:r>
    </w:p>
    <w:p w14:paraId="14A1D7F1" w14:textId="63A12F72" w:rsidR="00770670" w:rsidRDefault="00770670" w:rsidP="00770670">
      <w:pPr>
        <w:spacing w:after="0"/>
        <w:rPr>
          <w:color w:val="auto"/>
        </w:rPr>
      </w:pPr>
      <w:r w:rsidRPr="00770670">
        <w:rPr>
          <w:color w:val="auto"/>
        </w:rPr>
        <w:t xml:space="preserve">-Towson </w:t>
      </w:r>
      <w:r w:rsidR="000804F8">
        <w:rPr>
          <w:color w:val="auto"/>
        </w:rPr>
        <w:t xml:space="preserve">University </w:t>
      </w:r>
      <w:r w:rsidRPr="00770670">
        <w:rPr>
          <w:color w:val="auto"/>
        </w:rPr>
        <w:t>Software Engineering Club</w:t>
      </w:r>
    </w:p>
    <w:p w14:paraId="7D90BFB0" w14:textId="366480E5" w:rsidR="000804F8" w:rsidRPr="00770670" w:rsidRDefault="000804F8" w:rsidP="00770670">
      <w:pPr>
        <w:spacing w:after="0"/>
        <w:rPr>
          <w:color w:val="auto"/>
        </w:rPr>
      </w:pPr>
      <w:r>
        <w:rPr>
          <w:color w:val="auto"/>
        </w:rPr>
        <w:t>-Towson University Ping-Pong Club</w:t>
      </w:r>
    </w:p>
    <w:p w14:paraId="11F920CF" w14:textId="77777777" w:rsidR="00770670" w:rsidRDefault="00770670" w:rsidP="00770670">
      <w:pPr>
        <w:spacing w:after="0"/>
      </w:pPr>
    </w:p>
    <w:bookmarkEnd w:id="0"/>
    <w:p w14:paraId="7A30B361" w14:textId="64581CFA" w:rsidR="00D56207" w:rsidRPr="000909D5" w:rsidRDefault="00D56207" w:rsidP="000909D5"/>
    <w:sectPr w:rsidR="00D56207" w:rsidRPr="000909D5" w:rsidSect="008D153D">
      <w:pgSz w:w="12240" w:h="15840"/>
      <w:pgMar w:top="630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150F3" w14:textId="77777777" w:rsidR="004F2066" w:rsidRDefault="004F2066">
      <w:pPr>
        <w:spacing w:after="0"/>
      </w:pPr>
      <w:r>
        <w:separator/>
      </w:r>
    </w:p>
  </w:endnote>
  <w:endnote w:type="continuationSeparator" w:id="0">
    <w:p w14:paraId="559A2C91" w14:textId="77777777" w:rsidR="004F2066" w:rsidRDefault="004F20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7F20A" w14:textId="77777777" w:rsidR="004F2066" w:rsidRDefault="004F2066">
      <w:pPr>
        <w:spacing w:after="0"/>
      </w:pPr>
      <w:r>
        <w:separator/>
      </w:r>
    </w:p>
  </w:footnote>
  <w:footnote w:type="continuationSeparator" w:id="0">
    <w:p w14:paraId="77E2A1A5" w14:textId="77777777" w:rsidR="004F2066" w:rsidRDefault="004F20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4233C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9D5928"/>
    <w:multiLevelType w:val="hybridMultilevel"/>
    <w:tmpl w:val="299E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5F7EAA"/>
    <w:multiLevelType w:val="hybridMultilevel"/>
    <w:tmpl w:val="0E06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5C0AF3"/>
    <w:multiLevelType w:val="hybridMultilevel"/>
    <w:tmpl w:val="863E98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4FF0138"/>
    <w:multiLevelType w:val="hybridMultilevel"/>
    <w:tmpl w:val="0068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65D98"/>
    <w:multiLevelType w:val="hybridMultilevel"/>
    <w:tmpl w:val="C50AAF46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5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3DA239CD"/>
    <w:multiLevelType w:val="hybridMultilevel"/>
    <w:tmpl w:val="6450EE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F834B07"/>
    <w:multiLevelType w:val="hybridMultilevel"/>
    <w:tmpl w:val="1CB80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E21D43"/>
    <w:multiLevelType w:val="hybridMultilevel"/>
    <w:tmpl w:val="94E0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E5602"/>
    <w:multiLevelType w:val="hybridMultilevel"/>
    <w:tmpl w:val="A7503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8"/>
  </w:num>
  <w:num w:numId="20">
    <w:abstractNumId w:val="19"/>
  </w:num>
  <w:num w:numId="21">
    <w:abstractNumId w:val="20"/>
  </w:num>
  <w:num w:numId="22">
    <w:abstractNumId w:val="14"/>
  </w:num>
  <w:num w:numId="23">
    <w:abstractNumId w:val="17"/>
  </w:num>
  <w:num w:numId="24">
    <w:abstractNumId w:val="12"/>
  </w:num>
  <w:num w:numId="25">
    <w:abstractNumId w:val="16"/>
  </w:num>
  <w:num w:numId="26">
    <w:abstractNumId w:val="10"/>
  </w:num>
  <w:num w:numId="27">
    <w:abstractNumId w:val="1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DA"/>
    <w:rsid w:val="000804F8"/>
    <w:rsid w:val="000909D5"/>
    <w:rsid w:val="00092C41"/>
    <w:rsid w:val="000F15AD"/>
    <w:rsid w:val="00106D0E"/>
    <w:rsid w:val="00115D39"/>
    <w:rsid w:val="00132F7B"/>
    <w:rsid w:val="0014522E"/>
    <w:rsid w:val="001D5F1A"/>
    <w:rsid w:val="001F44B0"/>
    <w:rsid w:val="00226EAA"/>
    <w:rsid w:val="0028758F"/>
    <w:rsid w:val="00295986"/>
    <w:rsid w:val="002A10CA"/>
    <w:rsid w:val="00304714"/>
    <w:rsid w:val="00374627"/>
    <w:rsid w:val="00394A6D"/>
    <w:rsid w:val="003A418F"/>
    <w:rsid w:val="003E27C8"/>
    <w:rsid w:val="003F19B9"/>
    <w:rsid w:val="004476A1"/>
    <w:rsid w:val="004B6E88"/>
    <w:rsid w:val="004F2066"/>
    <w:rsid w:val="004F3F6A"/>
    <w:rsid w:val="005114E7"/>
    <w:rsid w:val="005E312A"/>
    <w:rsid w:val="005E5E55"/>
    <w:rsid w:val="005F03B2"/>
    <w:rsid w:val="00616068"/>
    <w:rsid w:val="006A0574"/>
    <w:rsid w:val="006B4A9D"/>
    <w:rsid w:val="006E401C"/>
    <w:rsid w:val="00742222"/>
    <w:rsid w:val="00770670"/>
    <w:rsid w:val="007748B3"/>
    <w:rsid w:val="0077621B"/>
    <w:rsid w:val="007779D5"/>
    <w:rsid w:val="007963CE"/>
    <w:rsid w:val="007D00B3"/>
    <w:rsid w:val="007F48FD"/>
    <w:rsid w:val="008307F8"/>
    <w:rsid w:val="00880CF4"/>
    <w:rsid w:val="00882C35"/>
    <w:rsid w:val="00884F7C"/>
    <w:rsid w:val="008916B6"/>
    <w:rsid w:val="008D153D"/>
    <w:rsid w:val="008D3BB5"/>
    <w:rsid w:val="008E10EB"/>
    <w:rsid w:val="009763C8"/>
    <w:rsid w:val="00A424CF"/>
    <w:rsid w:val="00A55AEB"/>
    <w:rsid w:val="00A8131A"/>
    <w:rsid w:val="00A9178B"/>
    <w:rsid w:val="00AE5613"/>
    <w:rsid w:val="00B769EE"/>
    <w:rsid w:val="00BD66C9"/>
    <w:rsid w:val="00C11BA8"/>
    <w:rsid w:val="00C57E43"/>
    <w:rsid w:val="00C72B59"/>
    <w:rsid w:val="00C750A4"/>
    <w:rsid w:val="00C93DB8"/>
    <w:rsid w:val="00CA11BD"/>
    <w:rsid w:val="00CC75DB"/>
    <w:rsid w:val="00D13F20"/>
    <w:rsid w:val="00D33143"/>
    <w:rsid w:val="00D56207"/>
    <w:rsid w:val="00D765AF"/>
    <w:rsid w:val="00D9502E"/>
    <w:rsid w:val="00DC0028"/>
    <w:rsid w:val="00DD4208"/>
    <w:rsid w:val="00E15336"/>
    <w:rsid w:val="00E77FE4"/>
    <w:rsid w:val="00EA2B92"/>
    <w:rsid w:val="00ED32E1"/>
    <w:rsid w:val="00F309D2"/>
    <w:rsid w:val="00F51199"/>
    <w:rsid w:val="00F65E15"/>
    <w:rsid w:val="00F7503A"/>
    <w:rsid w:val="00FB1A60"/>
    <w:rsid w:val="00FB29DA"/>
    <w:rsid w:val="00FF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BA85B"/>
  <w15:chartTrackingRefBased/>
  <w15:docId w15:val="{0A740B9E-6DC2-46EA-A5F8-4DE8C6B9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A1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than-cox-724511182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n@coxharb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hanCox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38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Nathan Cox</cp:lastModifiedBy>
  <cp:revision>7</cp:revision>
  <cp:lastPrinted>2019-09-20T13:37:00Z</cp:lastPrinted>
  <dcterms:created xsi:type="dcterms:W3CDTF">2020-02-04T01:34:00Z</dcterms:created>
  <dcterms:modified xsi:type="dcterms:W3CDTF">2020-02-25T14:56:00Z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